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FEF4" w14:textId="77777777" w:rsidR="002E135D" w:rsidRPr="002870E8" w:rsidRDefault="009C1CEC" w:rsidP="000971C0">
      <w:pPr>
        <w:spacing w:before="0"/>
      </w:pPr>
      <w:r w:rsidRPr="002870E8">
        <w:rPr>
          <w:noProof/>
        </w:rPr>
        <w:drawing>
          <wp:anchor distT="0" distB="0" distL="114300" distR="114300" simplePos="0" relativeHeight="251658241" behindDoc="1" locked="1" layoutInCell="1" allowOverlap="1" wp14:anchorId="55E12B0A" wp14:editId="3A3CFB52">
            <wp:simplePos x="0" y="0"/>
            <wp:positionH relativeFrom="margin">
              <wp:align>center</wp:align>
            </wp:positionH>
            <wp:positionV relativeFrom="page">
              <wp:posOffset>1234440</wp:posOffset>
            </wp:positionV>
            <wp:extent cx="3026664" cy="594360"/>
            <wp:effectExtent l="0" t="0" r="2540" b="0"/>
            <wp:wrapNone/>
            <wp:docPr id="1" name="Graphic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64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D09" w:rsidRPr="002870E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08246B7" wp14:editId="30DFB0B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400"/>
                <wp:effectExtent l="285750" t="285750" r="285750" b="285750"/>
                <wp:wrapNone/>
                <wp:docPr id="16" name="Rect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72400"/>
                        </a:xfrm>
                        <a:prstGeom prst="rect">
                          <a:avLst/>
                        </a:prstGeom>
                        <a:noFill/>
                        <a:ln w="5715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6568800" id="Rectangle 16" o:spid="_x0000_s1026" alt="&quot;&quot;" style="position:absolute;margin-left:0;margin-top:0;width:11in;height:612pt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" filled="f" strokecolor="#f3a7a2 [3206]" strokeweight="45pt">
                <w10:wrap anchorx="page" anchory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7D2D09" w:rsidRPr="00794A59" w14:paraId="3A4059E9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11B3D007" w14:textId="77777777" w:rsidR="002E135D" w:rsidRPr="00794A59" w:rsidRDefault="00DE3D93" w:rsidP="00794A59">
            <w:pPr>
              <w:pStyle w:val="TopTitle"/>
            </w:pPr>
            <w:sdt>
              <w:sdtPr>
                <w:id w:val="569086693"/>
                <w:placeholder>
                  <w:docPart w:val="A85B35E79E794F978A7F9F2E338F2BB8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794A59">
                  <w:t>World’s Best</w:t>
                </w:r>
              </w:sdtContent>
            </w:sdt>
          </w:p>
        </w:tc>
      </w:tr>
      <w:tr w:rsidR="00794A59" w:rsidRPr="00794A59" w14:paraId="3670AB5E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51C6106B" w14:textId="77777777" w:rsidR="00B51FB4" w:rsidRPr="00794A59" w:rsidRDefault="00DE3D93" w:rsidP="00794A59">
            <w:pPr>
              <w:pStyle w:val="GradientText"/>
            </w:pPr>
            <w:sdt>
              <w:sdtPr>
                <w:id w:val="-1305698720"/>
                <w:placeholder>
                  <w:docPart w:val="E3F64CDC96024504B4C46238C7F469B0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794A59">
                  <w:t>Cat Sitter</w:t>
                </w:r>
              </w:sdtContent>
            </w:sdt>
          </w:p>
        </w:tc>
      </w:tr>
      <w:tr w:rsidR="007D2D09" w:rsidRPr="002870E8" w14:paraId="7516B27C" w14:textId="77777777" w:rsidTr="000971C0">
        <w:trPr>
          <w:trHeight w:val="729"/>
        </w:trPr>
        <w:tc>
          <w:tcPr>
            <w:tcW w:w="14400" w:type="dxa"/>
            <w:gridSpan w:val="5"/>
          </w:tcPr>
          <w:p w14:paraId="1B6B0E77" w14:textId="77777777" w:rsidR="002E135D" w:rsidRPr="002870E8" w:rsidRDefault="00DE3D93" w:rsidP="002870E8">
            <w:sdt>
              <w:sdtPr>
                <w:id w:val="-1443455048"/>
                <w:placeholder>
                  <w:docPart w:val="4E5EC40339E9489B98C4114C953FFCBC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t>This certificate is awarded to</w:t>
                </w:r>
              </w:sdtContent>
            </w:sdt>
          </w:p>
        </w:tc>
      </w:tr>
      <w:tr w:rsidR="007D2D09" w:rsidRPr="00794A59" w14:paraId="226AFD46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02CA354A" w14:textId="77777777" w:rsidR="002E135D" w:rsidRPr="00794A59" w:rsidRDefault="00DE3D93" w:rsidP="00794A59">
            <w:pPr>
              <w:pStyle w:val="Name"/>
            </w:pPr>
            <w:sdt>
              <w:sdtPr>
                <w:id w:val="1075935956"/>
                <w:placeholder>
                  <w:docPart w:val="CF1742548B214195BA05F3D3D16B0F3A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794A59">
                  <w:t>Riku Nanako</w:t>
                </w:r>
              </w:sdtContent>
            </w:sdt>
          </w:p>
        </w:tc>
      </w:tr>
      <w:tr w:rsidR="00D16F2A" w:rsidRPr="002870E8" w14:paraId="2D31B7AB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7D833268" w14:textId="77777777" w:rsidR="00D16F2A" w:rsidRPr="002870E8" w:rsidRDefault="00DE3D93" w:rsidP="002870E8">
            <w:sdt>
              <w:sdtPr>
                <w:id w:val="2107536680"/>
                <w:placeholder>
                  <w:docPart w:val="F4A77D726FD3412DB233E43419199567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t>in recognition of being the best cat sitter ever!</w:t>
                </w:r>
              </w:sdtContent>
            </w:sdt>
          </w:p>
        </w:tc>
      </w:tr>
      <w:tr w:rsidR="007D2D09" w:rsidRPr="007D2D09" w14:paraId="319836B6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675FE692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651D6BDE" w14:textId="77777777" w:rsidR="00513B92" w:rsidRPr="00680265" w:rsidRDefault="00C526C7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</w:rPr>
              <w:drawing>
                <wp:inline distT="0" distB="0" distL="0" distR="0" wp14:anchorId="108B85AC" wp14:editId="5393D081">
                  <wp:extent cx="2121877" cy="304800"/>
                  <wp:effectExtent l="0" t="0" r="0" b="0"/>
                  <wp:docPr id="5" name="Graphic 5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34C01504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47F30D79" w14:textId="77777777" w:rsidR="00513B92" w:rsidRPr="00794A59" w:rsidRDefault="00DE3D93" w:rsidP="00A6153A">
            <w:pPr>
              <w:pStyle w:val="Date"/>
            </w:pPr>
            <w:sdt>
              <w:sdtPr>
                <w:id w:val="980122789"/>
                <w:placeholder>
                  <w:docPart w:val="C92760EB66ED4004A52D4BEDB1EBA940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794A59">
                  <w:t>June 6, 20XX</w:t>
                </w:r>
              </w:sdtContent>
            </w:sdt>
          </w:p>
        </w:tc>
        <w:tc>
          <w:tcPr>
            <w:tcW w:w="1170" w:type="dxa"/>
            <w:vMerge w:val="restart"/>
          </w:tcPr>
          <w:p w14:paraId="5258BEB0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7D2D09" w:rsidRPr="007D2D09" w14:paraId="41171FFD" w14:textId="77777777" w:rsidTr="00794A59">
        <w:trPr>
          <w:trHeight w:val="576"/>
        </w:trPr>
        <w:tc>
          <w:tcPr>
            <w:tcW w:w="1170" w:type="dxa"/>
            <w:vMerge/>
          </w:tcPr>
          <w:p w14:paraId="3777B69D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06A57E5A" w14:textId="77777777" w:rsidR="000D4898" w:rsidRPr="002870E8" w:rsidRDefault="00DE3D93" w:rsidP="002870E8">
            <w:sdt>
              <w:sdtPr>
                <w:id w:val="-740399716"/>
                <w:placeholder>
                  <w:docPart w:val="70F1326EE3754169AB12B67F75AC8261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t>Payton Davis, Neighbor</w:t>
                </w:r>
              </w:sdtContent>
            </w:sdt>
          </w:p>
        </w:tc>
        <w:tc>
          <w:tcPr>
            <w:tcW w:w="2700" w:type="dxa"/>
            <w:vMerge/>
          </w:tcPr>
          <w:p w14:paraId="15ED09F4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41A3A584" w14:textId="77777777" w:rsidR="00513B92" w:rsidRPr="002870E8" w:rsidRDefault="00DE3D93" w:rsidP="002870E8">
            <w:sdt>
              <w:sdtPr>
                <w:id w:val="-1984847427"/>
                <w:placeholder>
                  <w:docPart w:val="E382D942FE7640EDBFC67446E39FDD43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t>Date</w:t>
                </w:r>
              </w:sdtContent>
            </w:sdt>
          </w:p>
        </w:tc>
        <w:tc>
          <w:tcPr>
            <w:tcW w:w="1170" w:type="dxa"/>
            <w:vMerge/>
          </w:tcPr>
          <w:p w14:paraId="3E11848E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14:paraId="2F331609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0971C0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ED9D3" w14:textId="77777777" w:rsidR="00A46741" w:rsidRDefault="00A46741" w:rsidP="0063337F">
      <w:r>
        <w:separator/>
      </w:r>
    </w:p>
  </w:endnote>
  <w:endnote w:type="continuationSeparator" w:id="0">
    <w:p w14:paraId="6439B9E5" w14:textId="77777777" w:rsidR="00A46741" w:rsidRDefault="00A46741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2C777" w14:textId="77777777" w:rsidR="00A46741" w:rsidRDefault="00A46741" w:rsidP="0063337F">
      <w:r>
        <w:separator/>
      </w:r>
    </w:p>
  </w:footnote>
  <w:footnote w:type="continuationSeparator" w:id="0">
    <w:p w14:paraId="33719169" w14:textId="77777777" w:rsidR="00A46741" w:rsidRDefault="00A46741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5284506">
    <w:abstractNumId w:val="9"/>
  </w:num>
  <w:num w:numId="2" w16cid:durableId="191263225">
    <w:abstractNumId w:val="7"/>
  </w:num>
  <w:num w:numId="3" w16cid:durableId="334697849">
    <w:abstractNumId w:val="6"/>
  </w:num>
  <w:num w:numId="4" w16cid:durableId="1125781205">
    <w:abstractNumId w:val="5"/>
  </w:num>
  <w:num w:numId="5" w16cid:durableId="99959659">
    <w:abstractNumId w:val="4"/>
  </w:num>
  <w:num w:numId="6" w16cid:durableId="535854858">
    <w:abstractNumId w:val="8"/>
  </w:num>
  <w:num w:numId="7" w16cid:durableId="604580103">
    <w:abstractNumId w:val="3"/>
  </w:num>
  <w:num w:numId="8" w16cid:durableId="1635714311">
    <w:abstractNumId w:val="2"/>
  </w:num>
  <w:num w:numId="9" w16cid:durableId="1262297975">
    <w:abstractNumId w:val="1"/>
  </w:num>
  <w:num w:numId="10" w16cid:durableId="42037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41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3CC4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442B"/>
    <w:rsid w:val="003D3BA0"/>
    <w:rsid w:val="003E089A"/>
    <w:rsid w:val="003F1E9F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31C7"/>
    <w:rsid w:val="00700482"/>
    <w:rsid w:val="00725AAE"/>
    <w:rsid w:val="0076651E"/>
    <w:rsid w:val="00794A59"/>
    <w:rsid w:val="007A1CAD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66B9C"/>
    <w:rsid w:val="00872785"/>
    <w:rsid w:val="0087594A"/>
    <w:rsid w:val="00885D9F"/>
    <w:rsid w:val="00897390"/>
    <w:rsid w:val="008F392C"/>
    <w:rsid w:val="00905755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46741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D4307"/>
    <w:rsid w:val="00BF02F6"/>
    <w:rsid w:val="00C05755"/>
    <w:rsid w:val="00C526C7"/>
    <w:rsid w:val="00C561ED"/>
    <w:rsid w:val="00C56A6B"/>
    <w:rsid w:val="00C60958"/>
    <w:rsid w:val="00C60D5C"/>
    <w:rsid w:val="00C66EA4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73EE5"/>
    <w:rsid w:val="00D749A9"/>
    <w:rsid w:val="00E16C59"/>
    <w:rsid w:val="00E30C99"/>
    <w:rsid w:val="00E377C4"/>
    <w:rsid w:val="00E56B70"/>
    <w:rsid w:val="00E60BC2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C97"/>
    <w:rsid w:val="00F81F5E"/>
    <w:rsid w:val="00FA18E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8AC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eChar">
    <w:name w:val="Date Char"/>
    <w:basedOn w:val="DefaultParagraphFont"/>
    <w:link w:val="Date"/>
    <w:uiPriority w:val="99"/>
    <w:rsid w:val="00C73345"/>
    <w:rPr>
      <w:color w:val="2A82C1" w:themeColor="accent5"/>
      <w:sz w:val="40"/>
    </w:rPr>
  </w:style>
  <w:style w:type="paragraph" w:styleId="Header">
    <w:name w:val="header"/>
    <w:basedOn w:val="Normal"/>
    <w:link w:val="HeaderCh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GradientText">
    <w:name w:val="Gradient Text"/>
    <w:basedOn w:val="Normal"/>
    <w:next w:val="Normal"/>
    <w:link w:val="GradientTextChar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GradientTextChar">
    <w:name w:val="Gradient Text Char"/>
    <w:basedOn w:val="DefaultParagraphFont"/>
    <w:link w:val="GradientText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opTitle">
    <w:name w:val="Top Title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PlaceholderText">
    <w:name w:val="Placeholder Text"/>
    <w:basedOn w:val="DefaultParagraphFont"/>
    <w:uiPriority w:val="99"/>
    <w:semiHidden/>
    <w:rsid w:val="00794A5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3337F"/>
  </w:style>
  <w:style w:type="paragraph" w:styleId="Footer">
    <w:name w:val="footer"/>
    <w:basedOn w:val="Normal"/>
    <w:link w:val="FooterCh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World's%20Best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5B35E79E794F978A7F9F2E338F2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2F767-94FE-49EE-8A55-FB41143E8817}"/>
      </w:docPartPr>
      <w:docPartBody>
        <w:p w:rsidR="00000000" w:rsidRDefault="001E754A">
          <w:pPr>
            <w:pStyle w:val="A85B35E79E794F978A7F9F2E338F2BB8"/>
          </w:pPr>
          <w:r w:rsidRPr="00794A59">
            <w:t>World’s Best</w:t>
          </w:r>
        </w:p>
      </w:docPartBody>
    </w:docPart>
    <w:docPart>
      <w:docPartPr>
        <w:name w:val="E3F64CDC96024504B4C46238C7F46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D39B7-561C-4F28-8A3D-88C55E5E1955}"/>
      </w:docPartPr>
      <w:docPartBody>
        <w:p w:rsidR="00000000" w:rsidRDefault="001E754A">
          <w:pPr>
            <w:pStyle w:val="E3F64CDC96024504B4C46238C7F469B0"/>
          </w:pPr>
          <w:r w:rsidRPr="00794A59">
            <w:t>Cat Sitter</w:t>
          </w:r>
        </w:p>
      </w:docPartBody>
    </w:docPart>
    <w:docPart>
      <w:docPartPr>
        <w:name w:val="4E5EC40339E9489B98C4114C953FF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5522F-30B1-4EA0-A5BB-6FEC227ECBF4}"/>
      </w:docPartPr>
      <w:docPartBody>
        <w:p w:rsidR="00000000" w:rsidRDefault="001E754A">
          <w:pPr>
            <w:pStyle w:val="4E5EC40339E9489B98C4114C953FFCBC"/>
          </w:pPr>
          <w:r w:rsidRPr="002870E8">
            <w:t>This certificate is awarded to</w:t>
          </w:r>
        </w:p>
      </w:docPartBody>
    </w:docPart>
    <w:docPart>
      <w:docPartPr>
        <w:name w:val="CF1742548B214195BA05F3D3D16B0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37C4-02AD-4AC1-92AF-26118AC20700}"/>
      </w:docPartPr>
      <w:docPartBody>
        <w:p w:rsidR="00000000" w:rsidRDefault="001E754A">
          <w:pPr>
            <w:pStyle w:val="CF1742548B214195BA05F3D3D16B0F3A"/>
          </w:pPr>
          <w:r w:rsidRPr="00794A59">
            <w:t>Riku Nanako</w:t>
          </w:r>
        </w:p>
      </w:docPartBody>
    </w:docPart>
    <w:docPart>
      <w:docPartPr>
        <w:name w:val="F4A77D726FD3412DB233E43419199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459F2-14A4-4DA4-BC8F-68C5128B2DF9}"/>
      </w:docPartPr>
      <w:docPartBody>
        <w:p w:rsidR="00000000" w:rsidRDefault="001E754A">
          <w:pPr>
            <w:pStyle w:val="F4A77D726FD3412DB233E43419199567"/>
          </w:pPr>
          <w:r w:rsidRPr="002870E8">
            <w:t>in recognition of being the best cat sitter ever!</w:t>
          </w:r>
        </w:p>
      </w:docPartBody>
    </w:docPart>
    <w:docPart>
      <w:docPartPr>
        <w:name w:val="C92760EB66ED4004A52D4BEDB1EBA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A9260-6784-4797-8241-709629FF0FB0}"/>
      </w:docPartPr>
      <w:docPartBody>
        <w:p w:rsidR="00000000" w:rsidRDefault="001E754A">
          <w:pPr>
            <w:pStyle w:val="C92760EB66ED4004A52D4BEDB1EBA940"/>
          </w:pPr>
          <w:r w:rsidRPr="00794A59">
            <w:t>June 6, 20XX</w:t>
          </w:r>
        </w:p>
      </w:docPartBody>
    </w:docPart>
    <w:docPart>
      <w:docPartPr>
        <w:name w:val="70F1326EE3754169AB12B67F75AC8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F78E2-1251-47C0-9D76-E60F5C8E4FBE}"/>
      </w:docPartPr>
      <w:docPartBody>
        <w:p w:rsidR="00000000" w:rsidRDefault="001E754A">
          <w:pPr>
            <w:pStyle w:val="70F1326EE3754169AB12B67F75AC8261"/>
          </w:pPr>
          <w:r w:rsidRPr="002870E8">
            <w:t>Payton Davis, Neighbor</w:t>
          </w:r>
        </w:p>
      </w:docPartBody>
    </w:docPart>
    <w:docPart>
      <w:docPartPr>
        <w:name w:val="E382D942FE7640EDBFC67446E39FD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F0DCB-D1D6-44FB-8055-AFCB08627944}"/>
      </w:docPartPr>
      <w:docPartBody>
        <w:p w:rsidR="00000000" w:rsidRDefault="001E754A">
          <w:pPr>
            <w:pStyle w:val="E382D942FE7640EDBFC67446E39FDD43"/>
          </w:pPr>
          <w:r w:rsidRPr="002870E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5B35E79E794F978A7F9F2E338F2BB8">
    <w:name w:val="A85B35E79E794F978A7F9F2E338F2BB8"/>
  </w:style>
  <w:style w:type="paragraph" w:customStyle="1" w:styleId="E3F64CDC96024504B4C46238C7F469B0">
    <w:name w:val="E3F64CDC96024504B4C46238C7F469B0"/>
  </w:style>
  <w:style w:type="paragraph" w:customStyle="1" w:styleId="4E5EC40339E9489B98C4114C953FFCBC">
    <w:name w:val="4E5EC40339E9489B98C4114C953FFCBC"/>
  </w:style>
  <w:style w:type="paragraph" w:customStyle="1" w:styleId="CF1742548B214195BA05F3D3D16B0F3A">
    <w:name w:val="CF1742548B214195BA05F3D3D16B0F3A"/>
  </w:style>
  <w:style w:type="paragraph" w:customStyle="1" w:styleId="F4A77D726FD3412DB233E43419199567">
    <w:name w:val="F4A77D726FD3412DB233E43419199567"/>
  </w:style>
  <w:style w:type="paragraph" w:customStyle="1" w:styleId="C92760EB66ED4004A52D4BEDB1EBA940">
    <w:name w:val="C92760EB66ED4004A52D4BEDB1EBA940"/>
  </w:style>
  <w:style w:type="paragraph" w:customStyle="1" w:styleId="70F1326EE3754169AB12B67F75AC8261">
    <w:name w:val="70F1326EE3754169AB12B67F75AC8261"/>
  </w:style>
  <w:style w:type="paragraph" w:customStyle="1" w:styleId="E382D942FE7640EDBFC67446E39FDD43">
    <w:name w:val="E382D942FE7640EDBFC67446E39FD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C0FCB-F337-4AFB-BDED-BF4D4D808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EAC75-AAC2-4951-B208-5008849A5B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698AD4-9780-410D-821E-5F5B7296B7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D35317-CADA-474D-83BC-F0D24C6995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World's Best award certificate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2023-02-27T08:42:00Z</dcterms:created>
  <dcterms:modified xsi:type="dcterms:W3CDTF">2023-02-27T09:09:00Z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